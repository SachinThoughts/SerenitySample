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4436" w14:textId="66401F3D" w:rsidR="000B5606" w:rsidRDefault="00B95CA1">
      <w:r>
        <w:rPr>
          <w:noProof/>
        </w:rPr>
        <w:drawing>
          <wp:inline distT="0" distB="0" distL="0" distR="0" wp14:anchorId="44FB5C46" wp14:editId="155079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CC"/>
    <w:rsid w:val="000023CC"/>
    <w:rsid w:val="000B5606"/>
    <w:rsid w:val="00B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5A9AF-4737-49AD-B60B-E9CE6C2B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2EBE4D85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Vijayshree Chaturvedi</dc:creator>
  <cp:keywords/>
  <dc:description/>
  <cp:lastModifiedBy>Vijayshree Chaturvedi</cp:lastModifiedBy>
  <cp:revision>2</cp:revision>
  <dcterms:created xsi:type="dcterms:W3CDTF">2019-07-15T15:05:00Z</dcterms:created>
  <dcterms:modified xsi:type="dcterms:W3CDTF">2019-07-15T15:07:00Z</dcterms:modified>
</cp:coreProperties>
</file>